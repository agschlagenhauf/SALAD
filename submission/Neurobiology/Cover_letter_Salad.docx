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A3C5" w14:textId="77777777" w:rsidR="00934B64" w:rsidRPr="00E26DAD" w:rsidRDefault="00934B64">
      <w:pPr>
        <w:framePr w:w="4820" w:h="2173" w:hSpace="181" w:wrap="around" w:vAnchor="page" w:hAnchor="page" w:x="1419" w:y="2836" w:anchorLock="1"/>
        <w:suppressOverlap/>
        <w:rPr>
          <w:lang w:val="en-GB"/>
        </w:rPr>
      </w:pPr>
    </w:p>
    <w:p w14:paraId="559FBF2A" w14:textId="77777777" w:rsidR="006F3FC6" w:rsidRPr="00E26DAD" w:rsidRDefault="00376CBD" w:rsidP="00D267D2">
      <w:pPr>
        <w:framePr w:w="4820" w:h="2173" w:hSpace="181" w:wrap="around" w:vAnchor="page" w:hAnchor="page" w:x="1419" w:y="2836" w:anchorLock="1"/>
        <w:spacing w:line="360" w:lineRule="auto"/>
        <w:suppressOverlap/>
        <w:rPr>
          <w:lang w:val="en-GB"/>
        </w:rPr>
      </w:pPr>
      <w:r w:rsidRPr="00E26DAD">
        <w:rPr>
          <w:lang w:val="en-GB"/>
        </w:rPr>
        <w:t>To</w:t>
      </w:r>
    </w:p>
    <w:p w14:paraId="6C759F2C" w14:textId="68745320" w:rsidR="00376CBD" w:rsidRDefault="00376CBD" w:rsidP="00D267D2">
      <w:pPr>
        <w:framePr w:w="4820" w:h="2173" w:hSpace="181" w:wrap="around" w:vAnchor="page" w:hAnchor="page" w:x="1419" w:y="2836" w:anchorLock="1"/>
        <w:spacing w:line="360" w:lineRule="auto"/>
        <w:suppressOverlap/>
        <w:rPr>
          <w:i/>
          <w:lang w:val="en-GB"/>
        </w:rPr>
      </w:pPr>
      <w:r w:rsidRPr="00E26DAD">
        <w:rPr>
          <w:lang w:val="en-GB"/>
        </w:rPr>
        <w:t>Editor</w:t>
      </w:r>
      <w:r w:rsidR="008F4830">
        <w:rPr>
          <w:lang w:val="en-GB"/>
        </w:rPr>
        <w:t>-in-chief</w:t>
      </w:r>
      <w:r w:rsidRPr="00E26DAD">
        <w:rPr>
          <w:lang w:val="en-GB"/>
        </w:rPr>
        <w:t xml:space="preserve"> of</w:t>
      </w:r>
      <w:r w:rsidR="009775AD">
        <w:rPr>
          <w:i/>
          <w:lang w:val="en-GB"/>
        </w:rPr>
        <w:t xml:space="preserve"> </w:t>
      </w:r>
      <w:r w:rsidR="00465CCD">
        <w:rPr>
          <w:i/>
          <w:lang w:val="en-GB"/>
        </w:rPr>
        <w:t>Neurobiology of Stress</w:t>
      </w:r>
    </w:p>
    <w:p w14:paraId="6065AC04" w14:textId="77777777" w:rsidR="008F4830" w:rsidRPr="008F4830" w:rsidRDefault="008F4830" w:rsidP="008F4830">
      <w:pPr>
        <w:framePr w:w="4820" w:h="2173" w:hSpace="181" w:wrap="around" w:vAnchor="page" w:hAnchor="page" w:x="1419" w:y="2836" w:anchorLock="1"/>
        <w:suppressOverlap/>
        <w:rPr>
          <w:color w:val="2A2A2A"/>
          <w:sz w:val="23"/>
          <w:szCs w:val="23"/>
          <w:shd w:val="clear" w:color="auto" w:fill="FFFFFF"/>
          <w:lang w:val="en-US"/>
        </w:rPr>
      </w:pPr>
      <w:bookmarkStart w:id="0" w:name="Durchschläge"/>
      <w:bookmarkEnd w:id="0"/>
      <w:r>
        <w:rPr>
          <w:color w:val="2A2A2A"/>
          <w:sz w:val="23"/>
          <w:szCs w:val="23"/>
          <w:shd w:val="clear" w:color="auto" w:fill="FFFFFF"/>
          <w:lang w:val="en-US"/>
        </w:rPr>
        <w:t>Dr. Rita Valentino</w:t>
      </w:r>
      <w:r w:rsidR="000544C6">
        <w:rPr>
          <w:color w:val="2A2A2A"/>
          <w:sz w:val="23"/>
          <w:szCs w:val="23"/>
          <w:shd w:val="clear" w:color="auto" w:fill="FFFFFF"/>
          <w:lang w:val="en-US"/>
        </w:rPr>
        <w:t xml:space="preserve"> </w:t>
      </w:r>
      <w:r>
        <w:rPr>
          <w:color w:val="2A2A2A"/>
          <w:sz w:val="23"/>
          <w:szCs w:val="23"/>
          <w:shd w:val="clear" w:color="auto" w:fill="FFFFFF"/>
          <w:lang w:val="en-US"/>
        </w:rPr>
        <w:t>PhD</w:t>
      </w:r>
      <w:r w:rsidR="000544C6">
        <w:rPr>
          <w:color w:val="2A2A2A"/>
          <w:sz w:val="23"/>
          <w:szCs w:val="23"/>
          <w:shd w:val="clear" w:color="auto" w:fill="FFFFFF"/>
          <w:lang w:val="en-US"/>
        </w:rPr>
        <w:t>,</w:t>
      </w:r>
      <w:r w:rsidR="009775AD" w:rsidRPr="009775AD">
        <w:rPr>
          <w:color w:val="2A2A2A"/>
          <w:sz w:val="23"/>
          <w:szCs w:val="23"/>
          <w:shd w:val="clear" w:color="auto" w:fill="FFFFFF"/>
          <w:lang w:val="en-US"/>
        </w:rPr>
        <w:t xml:space="preserve"> </w:t>
      </w:r>
      <w:r w:rsidRPr="008F4830">
        <w:rPr>
          <w:color w:val="2A2A2A"/>
          <w:sz w:val="23"/>
          <w:szCs w:val="23"/>
          <w:shd w:val="clear" w:color="auto" w:fill="FFFFFF"/>
          <w:lang w:val="en-US"/>
        </w:rPr>
        <w:t>Baltimore, Maryland</w:t>
      </w:r>
    </w:p>
    <w:p w14:paraId="46E236F4" w14:textId="3784FB6E" w:rsidR="009775AD" w:rsidRPr="000544C6" w:rsidRDefault="009775AD" w:rsidP="009775AD">
      <w:pPr>
        <w:framePr w:w="4820" w:h="2173" w:hSpace="181" w:wrap="around" w:vAnchor="page" w:hAnchor="page" w:x="1419" w:y="2836" w:anchorLock="1"/>
        <w:suppressOverlap/>
        <w:rPr>
          <w:color w:val="2A2A2A"/>
          <w:sz w:val="23"/>
          <w:szCs w:val="23"/>
          <w:shd w:val="clear" w:color="auto" w:fill="FFFFFF"/>
          <w:lang w:val="en-US"/>
        </w:rPr>
      </w:pPr>
    </w:p>
    <w:p w14:paraId="77F543F9" w14:textId="77777777" w:rsidR="006F3FC6" w:rsidRPr="00605AE5" w:rsidRDefault="009D2FF9">
      <w:pPr>
        <w:rPr>
          <w:sz w:val="2"/>
          <w:lang w:val="en-US"/>
        </w:rPr>
      </w:pPr>
      <w:r w:rsidRPr="00E26DA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6E1F31" wp14:editId="15AF7E3C">
                <wp:simplePos x="0" y="0"/>
                <wp:positionH relativeFrom="page">
                  <wp:posOffset>5085080</wp:posOffset>
                </wp:positionH>
                <wp:positionV relativeFrom="page">
                  <wp:posOffset>2950845</wp:posOffset>
                </wp:positionV>
                <wp:extent cx="1936750" cy="4064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5E877" w14:textId="5903A737" w:rsidR="006F3FC6" w:rsidRPr="007F41EC" w:rsidRDefault="007E402B" w:rsidP="00157F31">
                            <w:pPr>
                              <w:tabs>
                                <w:tab w:val="left" w:pos="329"/>
                              </w:tabs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30</w:t>
                            </w:r>
                            <w:r w:rsidR="00465CCD">
                              <w:rPr>
                                <w:szCs w:val="22"/>
                              </w:rPr>
                              <w:t xml:space="preserve"> November</w:t>
                            </w:r>
                            <w:r w:rsidR="002B7684" w:rsidRPr="0093198A">
                              <w:rPr>
                                <w:szCs w:val="22"/>
                                <w:lang w:val="en-GB"/>
                              </w:rPr>
                              <w:t>,</w:t>
                            </w:r>
                            <w:r w:rsidR="00605AE5" w:rsidRPr="0093198A">
                              <w:rPr>
                                <w:szCs w:val="22"/>
                              </w:rPr>
                              <w:t xml:space="preserve"> 202</w:t>
                            </w:r>
                            <w:r w:rsidR="00FE6A7C" w:rsidRPr="0093198A">
                              <w:rPr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E1F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0.4pt;margin-top:232.35pt;width:152.5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" filled="f" stroked="f">
                <v:textbox inset="0,0,0,0">
                  <w:txbxContent>
                    <w:p w14:paraId="41D5E877" w14:textId="5903A737" w:rsidR="006F3FC6" w:rsidRPr="007F41EC" w:rsidRDefault="007E402B" w:rsidP="00157F31">
                      <w:pPr>
                        <w:tabs>
                          <w:tab w:val="left" w:pos="329"/>
                        </w:tabs>
                        <w:jc w:val="right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30</w:t>
                      </w:r>
                      <w:r w:rsidR="00465CCD">
                        <w:rPr>
                          <w:szCs w:val="22"/>
                        </w:rPr>
                        <w:t xml:space="preserve"> November</w:t>
                      </w:r>
                      <w:r w:rsidR="002B7684" w:rsidRPr="0093198A">
                        <w:rPr>
                          <w:szCs w:val="22"/>
                          <w:lang w:val="en-GB"/>
                        </w:rPr>
                        <w:t>,</w:t>
                      </w:r>
                      <w:r w:rsidR="00605AE5" w:rsidRPr="0093198A">
                        <w:rPr>
                          <w:szCs w:val="22"/>
                        </w:rPr>
                        <w:t xml:space="preserve"> 202</w:t>
                      </w:r>
                      <w:r w:rsidR="00FE6A7C" w:rsidRPr="0093198A">
                        <w:rPr>
                          <w:szCs w:val="22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3DAA5C" w14:textId="77777777" w:rsidR="006F3FC6" w:rsidRPr="00605AE5" w:rsidRDefault="006F3FC6">
      <w:pPr>
        <w:rPr>
          <w:sz w:val="2"/>
          <w:lang w:val="en-US"/>
        </w:rPr>
        <w:sectPr w:rsidR="006F3FC6" w:rsidRPr="00605AE5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727" w:right="851" w:bottom="1134" w:left="1418" w:header="567" w:footer="567" w:gutter="0"/>
          <w:cols w:space="708"/>
          <w:formProt w:val="0"/>
          <w:titlePg/>
          <w:docGrid w:linePitch="360"/>
        </w:sectPr>
      </w:pPr>
    </w:p>
    <w:p w14:paraId="33BD4B7D" w14:textId="3A323C2E" w:rsidR="006F3FC6" w:rsidRPr="007E402B" w:rsidRDefault="00155E3E">
      <w:pPr>
        <w:pStyle w:val="Fuzeile"/>
        <w:tabs>
          <w:tab w:val="clear" w:pos="4536"/>
          <w:tab w:val="clear" w:pos="9072"/>
        </w:tabs>
        <w:rPr>
          <w:rFonts w:ascii="Times New Roman" w:hAnsi="Times New Roman"/>
          <w:sz w:val="24"/>
          <w:lang w:val="en-US"/>
        </w:rPr>
      </w:pPr>
      <w:bookmarkStart w:id="1" w:name="Dropdown8"/>
      <w:bookmarkEnd w:id="1"/>
      <w:r w:rsidRPr="007E402B">
        <w:rPr>
          <w:rFonts w:ascii="Times New Roman" w:hAnsi="Times New Roman"/>
          <w:sz w:val="24"/>
          <w:lang w:val="en-US"/>
        </w:rPr>
        <w:t xml:space="preserve">Dear </w:t>
      </w:r>
      <w:r w:rsidR="00465CCD" w:rsidRPr="007E402B">
        <w:rPr>
          <w:rFonts w:ascii="Times New Roman" w:hAnsi="Times New Roman"/>
          <w:sz w:val="24"/>
          <w:lang w:val="en-US"/>
        </w:rPr>
        <w:t>Dr. Rita Valentino,</w:t>
      </w:r>
    </w:p>
    <w:p w14:paraId="0005B981" w14:textId="77777777" w:rsidR="00155E3E" w:rsidRPr="00605AE5" w:rsidRDefault="00155E3E">
      <w:pPr>
        <w:pStyle w:val="Fuzeile"/>
        <w:tabs>
          <w:tab w:val="clear" w:pos="4536"/>
          <w:tab w:val="clear" w:pos="9072"/>
        </w:tabs>
        <w:rPr>
          <w:rFonts w:ascii="Times New Roman" w:hAnsi="Times New Roman"/>
          <w:lang w:val="en-US"/>
        </w:rPr>
      </w:pPr>
    </w:p>
    <w:p w14:paraId="1AF317DA" w14:textId="7D684E22" w:rsidR="00465CCD" w:rsidRDefault="00155E3E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We</w:t>
      </w:r>
      <w:r w:rsidR="00DA1FB3">
        <w:rPr>
          <w:szCs w:val="22"/>
          <w:lang w:val="en-GB"/>
        </w:rPr>
        <w:t xml:space="preserve"> herewith submit our</w:t>
      </w:r>
      <w:r w:rsidRPr="00E26DAD">
        <w:rPr>
          <w:szCs w:val="22"/>
          <w:lang w:val="en-GB"/>
        </w:rPr>
        <w:t xml:space="preserve"> manuscript entitled </w:t>
      </w:r>
      <w:r w:rsidR="00465CCD">
        <w:rPr>
          <w:szCs w:val="22"/>
          <w:lang w:val="en-GB"/>
        </w:rPr>
        <w:t>'</w:t>
      </w:r>
      <w:r w:rsidR="00465CCD" w:rsidRPr="00465CCD">
        <w:rPr>
          <w:b/>
          <w:bCs/>
          <w:szCs w:val="22"/>
          <w:lang w:val="en-US"/>
        </w:rPr>
        <w:t>Acute stress effects on probabilistic reversal learning in healthy participants</w:t>
      </w:r>
      <w:r w:rsidR="00465CCD">
        <w:rPr>
          <w:b/>
          <w:bCs/>
          <w:szCs w:val="22"/>
          <w:lang w:val="en-US"/>
        </w:rPr>
        <w:t>'</w:t>
      </w:r>
      <w:r w:rsidR="00FE6A7C">
        <w:rPr>
          <w:szCs w:val="22"/>
          <w:lang w:val="en-GB"/>
        </w:rPr>
        <w:t xml:space="preserve">, </w:t>
      </w:r>
      <w:r w:rsidR="007054E8" w:rsidRPr="00E26DAD">
        <w:rPr>
          <w:szCs w:val="22"/>
          <w:lang w:val="en-GB"/>
        </w:rPr>
        <w:t xml:space="preserve">which </w:t>
      </w:r>
      <w:r w:rsidR="006053CF" w:rsidRPr="00E26DAD">
        <w:rPr>
          <w:szCs w:val="22"/>
          <w:lang w:val="en-GB"/>
        </w:rPr>
        <w:t xml:space="preserve">we </w:t>
      </w:r>
      <w:r w:rsidR="007054E8" w:rsidRPr="00E26DAD">
        <w:rPr>
          <w:szCs w:val="22"/>
          <w:lang w:val="en-GB"/>
        </w:rPr>
        <w:t xml:space="preserve">would </w:t>
      </w:r>
      <w:r w:rsidR="006053CF" w:rsidRPr="00E26DAD">
        <w:rPr>
          <w:szCs w:val="22"/>
          <w:lang w:val="en-GB"/>
        </w:rPr>
        <w:t xml:space="preserve">kindly ask you to </w:t>
      </w:r>
      <w:r w:rsidR="0016555D" w:rsidRPr="00E26DAD">
        <w:rPr>
          <w:szCs w:val="22"/>
          <w:lang w:val="en-GB"/>
        </w:rPr>
        <w:t xml:space="preserve">consider for publication </w:t>
      </w:r>
      <w:r w:rsidR="007054E8" w:rsidRPr="00E26DAD">
        <w:rPr>
          <w:szCs w:val="22"/>
          <w:lang w:val="en-GB"/>
        </w:rPr>
        <w:t xml:space="preserve">in </w:t>
      </w:r>
      <w:r w:rsidR="00465CCD">
        <w:rPr>
          <w:i/>
          <w:lang w:val="en-GB"/>
        </w:rPr>
        <w:t>Neurobiology of Stress</w:t>
      </w:r>
      <w:r w:rsidR="007054E8" w:rsidRPr="00E26DAD">
        <w:rPr>
          <w:szCs w:val="22"/>
          <w:lang w:val="en-GB"/>
        </w:rPr>
        <w:t>.</w:t>
      </w:r>
    </w:p>
    <w:p w14:paraId="2D45C9E5" w14:textId="77777777" w:rsidR="008F4830" w:rsidRPr="008F4830" w:rsidRDefault="008F4830" w:rsidP="00155E3E">
      <w:pPr>
        <w:spacing w:line="360" w:lineRule="auto"/>
        <w:jc w:val="both"/>
        <w:rPr>
          <w:szCs w:val="22"/>
          <w:lang w:val="en-GB"/>
        </w:rPr>
      </w:pPr>
    </w:p>
    <w:p w14:paraId="77FC9846" w14:textId="6D71E1BE" w:rsidR="008F4830" w:rsidRDefault="00FE6A7C" w:rsidP="00155E3E">
      <w:pPr>
        <w:spacing w:line="360" w:lineRule="auto"/>
        <w:jc w:val="both"/>
        <w:rPr>
          <w:szCs w:val="22"/>
          <w:lang w:val="en-GB"/>
        </w:rPr>
      </w:pPr>
      <w:r>
        <w:rPr>
          <w:szCs w:val="22"/>
          <w:lang w:val="en-GB"/>
        </w:rPr>
        <w:t>We</w:t>
      </w:r>
      <w:r w:rsidR="00465CCD" w:rsidRPr="00465CCD">
        <w:rPr>
          <w:szCs w:val="22"/>
          <w:lang w:val="en-GB"/>
        </w:rPr>
        <w:t xml:space="preserve"> used functional MRI (fMRI) informed by computational modeling in a within-subjects design </w:t>
      </w:r>
      <w:r w:rsidR="00465CCD">
        <w:rPr>
          <w:szCs w:val="22"/>
          <w:lang w:val="en-GB"/>
        </w:rPr>
        <w:t>of n = 28</w:t>
      </w:r>
      <w:r w:rsidR="00465CCD" w:rsidRPr="00465CCD">
        <w:rPr>
          <w:szCs w:val="22"/>
          <w:lang w:val="en-GB"/>
        </w:rPr>
        <w:t xml:space="preserve"> healthy male human volunteers to investigate the effect of acute psychosocial stress on flexible behavioral adaptation.</w:t>
      </w:r>
      <w:r w:rsidR="008F4830">
        <w:rPr>
          <w:szCs w:val="22"/>
          <w:lang w:val="en-GB"/>
        </w:rPr>
        <w:t xml:space="preserve"> In our probabilistic reversal learning paradigm we</w:t>
      </w:r>
      <w:r w:rsidR="00DA1FB3">
        <w:rPr>
          <w:szCs w:val="22"/>
          <w:lang w:val="en-GB"/>
        </w:rPr>
        <w:t xml:space="preserve"> found a </w:t>
      </w:r>
      <w:r w:rsidR="00465CCD">
        <w:rPr>
          <w:szCs w:val="22"/>
          <w:lang w:val="en-GB"/>
        </w:rPr>
        <w:t>slight</w:t>
      </w:r>
      <w:r w:rsidR="00DA1FB3">
        <w:rPr>
          <w:szCs w:val="22"/>
          <w:lang w:val="en-GB"/>
        </w:rPr>
        <w:t xml:space="preserve"> </w:t>
      </w:r>
      <w:r w:rsidR="00465CCD">
        <w:rPr>
          <w:szCs w:val="22"/>
          <w:lang w:val="en-GB"/>
        </w:rPr>
        <w:t xml:space="preserve">increase of correct response rates in our participants under acute psychosocial stress, </w:t>
      </w:r>
      <w:r w:rsidR="008F4830">
        <w:rPr>
          <w:szCs w:val="22"/>
          <w:lang w:val="en-GB"/>
        </w:rPr>
        <w:t>reflected in altered choice stochasticity but without whole-brain-correctable neural effects of stress.</w:t>
      </w:r>
    </w:p>
    <w:p w14:paraId="74133856" w14:textId="00FDFF1B" w:rsidR="008F4830" w:rsidRDefault="008F4830" w:rsidP="00155E3E">
      <w:pPr>
        <w:spacing w:line="360" w:lineRule="auto"/>
        <w:jc w:val="both"/>
        <w:rPr>
          <w:szCs w:val="22"/>
          <w:lang w:val="en-GB"/>
        </w:rPr>
      </w:pPr>
    </w:p>
    <w:p w14:paraId="412EE797" w14:textId="57DD9C33" w:rsidR="008F4830" w:rsidRPr="008F4830" w:rsidRDefault="008F4830" w:rsidP="00155E3E">
      <w:pPr>
        <w:spacing w:line="360" w:lineRule="auto"/>
        <w:jc w:val="both"/>
        <w:rPr>
          <w:szCs w:val="22"/>
          <w:lang w:val="en-GB"/>
        </w:rPr>
      </w:pPr>
      <w:r>
        <w:rPr>
          <w:szCs w:val="22"/>
          <w:lang w:val="en-GB"/>
        </w:rPr>
        <w:t>Previous studies found that acute stress can have beneficial as well as detrimental effects on decision-making, depending on type of stressor</w:t>
      </w:r>
      <w:r w:rsidR="00D04BEC">
        <w:rPr>
          <w:szCs w:val="22"/>
          <w:lang w:val="en-GB"/>
        </w:rPr>
        <w:t xml:space="preserve">, </w:t>
      </w:r>
      <w:proofErr w:type="gramStart"/>
      <w:r w:rsidR="00D04BEC">
        <w:rPr>
          <w:szCs w:val="22"/>
          <w:lang w:val="en-GB"/>
        </w:rPr>
        <w:t>paradigm</w:t>
      </w:r>
      <w:proofErr w:type="gramEnd"/>
      <w:r w:rsidR="00D04BEC">
        <w:rPr>
          <w:szCs w:val="22"/>
          <w:lang w:val="en-GB"/>
        </w:rPr>
        <w:t xml:space="preserve"> and study sample</w:t>
      </w:r>
      <w:r>
        <w:rPr>
          <w:szCs w:val="22"/>
          <w:lang w:val="en-GB"/>
        </w:rPr>
        <w:t>.</w:t>
      </w:r>
      <w:r w:rsidR="00D04BEC">
        <w:rPr>
          <w:szCs w:val="22"/>
          <w:lang w:val="en-GB"/>
        </w:rPr>
        <w:t xml:space="preserve"> For the first time, our study design allows for a fine-grained computational analysis of intra- and interindividual differences in reversal learning under stress and its neural correlates. </w:t>
      </w:r>
      <w:r>
        <w:rPr>
          <w:szCs w:val="22"/>
          <w:lang w:val="en-GB"/>
        </w:rPr>
        <w:t xml:space="preserve">Understanding the effects </w:t>
      </w:r>
      <w:r w:rsidR="00D04BEC">
        <w:rPr>
          <w:szCs w:val="22"/>
          <w:lang w:val="en-GB"/>
        </w:rPr>
        <w:t>of stress on decision-making is crucial to improve our mechanistic understanding of</w:t>
      </w:r>
      <w:r w:rsidR="00ED15E1">
        <w:rPr>
          <w:szCs w:val="22"/>
          <w:lang w:val="en-GB"/>
        </w:rPr>
        <w:t xml:space="preserve"> healthy behavioral adaptation and lays the foundation to investigate</w:t>
      </w:r>
      <w:r w:rsidR="00D04BEC">
        <w:rPr>
          <w:szCs w:val="22"/>
          <w:lang w:val="en-GB"/>
        </w:rPr>
        <w:t xml:space="preserve"> how</w:t>
      </w:r>
      <w:r w:rsidR="00AA0F2F">
        <w:rPr>
          <w:szCs w:val="22"/>
          <w:lang w:val="en-GB"/>
        </w:rPr>
        <w:t xml:space="preserve"> maladaptive behavior in</w:t>
      </w:r>
      <w:r w:rsidR="00D04BEC">
        <w:rPr>
          <w:szCs w:val="22"/>
          <w:lang w:val="en-GB"/>
        </w:rPr>
        <w:t xml:space="preserve"> psychiatric illness is developed and maintained.</w:t>
      </w:r>
    </w:p>
    <w:p w14:paraId="0E6C3ED2" w14:textId="77777777" w:rsidR="008C0282" w:rsidRPr="00E26DAD" w:rsidRDefault="008C0282" w:rsidP="00155E3E">
      <w:pPr>
        <w:spacing w:line="360" w:lineRule="auto"/>
        <w:jc w:val="both"/>
        <w:rPr>
          <w:szCs w:val="22"/>
          <w:lang w:val="en-GB"/>
        </w:rPr>
      </w:pPr>
    </w:p>
    <w:p w14:paraId="075D5DC0" w14:textId="19A337F0" w:rsidR="001747F0" w:rsidRDefault="006053CF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W</w:t>
      </w:r>
      <w:r w:rsidR="00AF4129" w:rsidRPr="00E26DAD">
        <w:rPr>
          <w:szCs w:val="22"/>
          <w:lang w:val="en-GB"/>
        </w:rPr>
        <w:t>e are confident that the current study significantly contributes to the</w:t>
      </w:r>
      <w:r w:rsidR="00A263BE">
        <w:rPr>
          <w:szCs w:val="22"/>
          <w:lang w:val="en-GB"/>
        </w:rPr>
        <w:t xml:space="preserve"> understanding of </w:t>
      </w:r>
      <w:r w:rsidR="00465CCD">
        <w:rPr>
          <w:szCs w:val="22"/>
          <w:lang w:val="en-GB"/>
        </w:rPr>
        <w:t>learning under</w:t>
      </w:r>
      <w:r w:rsidR="00D04BEC">
        <w:rPr>
          <w:szCs w:val="22"/>
          <w:lang w:val="en-GB"/>
        </w:rPr>
        <w:t xml:space="preserve"> acute </w:t>
      </w:r>
      <w:r w:rsidR="00465CCD">
        <w:rPr>
          <w:szCs w:val="22"/>
          <w:lang w:val="en-GB"/>
        </w:rPr>
        <w:t xml:space="preserve">stress. </w:t>
      </w:r>
      <w:r w:rsidR="008C0282" w:rsidRPr="00E26DAD">
        <w:rPr>
          <w:szCs w:val="22"/>
          <w:lang w:val="en-GB"/>
        </w:rPr>
        <w:t>W</w:t>
      </w:r>
      <w:r w:rsidR="00AF4129" w:rsidRPr="00E26DAD">
        <w:rPr>
          <w:szCs w:val="22"/>
          <w:lang w:val="en-GB"/>
        </w:rPr>
        <w:t xml:space="preserve">e believe that </w:t>
      </w:r>
      <w:r w:rsidR="00465CCD">
        <w:rPr>
          <w:szCs w:val="22"/>
          <w:lang w:val="en-GB"/>
        </w:rPr>
        <w:t>the</w:t>
      </w:r>
      <w:r w:rsidR="00CF30BB">
        <w:rPr>
          <w:szCs w:val="22"/>
          <w:lang w:val="en-GB"/>
        </w:rPr>
        <w:t xml:space="preserve"> </w:t>
      </w:r>
      <w:r w:rsidR="00AF4129" w:rsidRPr="00E26DAD">
        <w:rPr>
          <w:szCs w:val="22"/>
          <w:lang w:val="en-GB"/>
        </w:rPr>
        <w:t xml:space="preserve">results </w:t>
      </w:r>
      <w:r w:rsidR="00465CCD">
        <w:rPr>
          <w:szCs w:val="22"/>
          <w:lang w:val="en-GB"/>
        </w:rPr>
        <w:t>are</w:t>
      </w:r>
      <w:r w:rsidR="00AF4129" w:rsidRPr="00E26DAD">
        <w:rPr>
          <w:szCs w:val="22"/>
          <w:lang w:val="en-GB"/>
        </w:rPr>
        <w:t xml:space="preserve"> of great interest for readers of </w:t>
      </w:r>
      <w:r w:rsidR="00465CCD">
        <w:rPr>
          <w:i/>
          <w:lang w:val="en-GB"/>
        </w:rPr>
        <w:t>Neurobiology of Stress</w:t>
      </w:r>
      <w:r w:rsidR="00AF4129" w:rsidRPr="00E26DAD">
        <w:rPr>
          <w:szCs w:val="22"/>
          <w:lang w:val="en-GB"/>
        </w:rPr>
        <w:t xml:space="preserve">. </w:t>
      </w:r>
    </w:p>
    <w:p w14:paraId="2DFD2901" w14:textId="77777777" w:rsidR="00D04BEC" w:rsidRPr="00E26DAD" w:rsidRDefault="00D04BEC" w:rsidP="00155E3E">
      <w:pPr>
        <w:spacing w:line="360" w:lineRule="auto"/>
        <w:jc w:val="both"/>
        <w:rPr>
          <w:szCs w:val="22"/>
          <w:lang w:val="en-GB"/>
        </w:rPr>
      </w:pPr>
    </w:p>
    <w:p w14:paraId="23E23DA8" w14:textId="4C525D92" w:rsidR="005C227A" w:rsidRPr="00E26DAD" w:rsidRDefault="00155E3E" w:rsidP="005C227A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lastRenderedPageBreak/>
        <w:t xml:space="preserve">No work resembling the enclosed article has been published or is being submitted for publication elsewhere. </w:t>
      </w:r>
      <w:r w:rsidR="00B30519" w:rsidRPr="00E26DAD">
        <w:rPr>
          <w:szCs w:val="22"/>
          <w:lang w:val="en-GB"/>
        </w:rPr>
        <w:t>W</w:t>
      </w:r>
      <w:r w:rsidRPr="00E26DAD">
        <w:rPr>
          <w:szCs w:val="22"/>
          <w:lang w:val="en-GB"/>
        </w:rPr>
        <w:t>e have each made a substantial contribution to qualify for authorship</w:t>
      </w:r>
      <w:r w:rsidR="007F41EC" w:rsidRPr="00E26DAD">
        <w:rPr>
          <w:lang w:val="en-GB"/>
        </w:rPr>
        <w:t>.</w:t>
      </w:r>
      <w:r w:rsidR="00B30519" w:rsidRPr="00E26DAD">
        <w:rPr>
          <w:szCs w:val="22"/>
          <w:lang w:val="en-GB"/>
        </w:rPr>
        <w:t xml:space="preserve"> </w:t>
      </w:r>
      <w:r w:rsidRPr="00E26DAD">
        <w:rPr>
          <w:szCs w:val="22"/>
          <w:lang w:val="en-GB"/>
        </w:rPr>
        <w:t>We have disclosed all financial support for our work</w:t>
      </w:r>
      <w:r w:rsidR="00870774" w:rsidRPr="00E26DAD">
        <w:rPr>
          <w:szCs w:val="22"/>
          <w:lang w:val="en-GB"/>
        </w:rPr>
        <w:t xml:space="preserve"> and declare that there are no</w:t>
      </w:r>
      <w:r w:rsidR="005C227A" w:rsidRPr="00E26DAD">
        <w:rPr>
          <w:szCs w:val="22"/>
          <w:lang w:val="en-GB"/>
        </w:rPr>
        <w:t xml:space="preserve"> conflicts of interest</w:t>
      </w:r>
      <w:r w:rsidR="00870774" w:rsidRPr="00E26DAD">
        <w:rPr>
          <w:szCs w:val="22"/>
          <w:lang w:val="en-GB"/>
        </w:rPr>
        <w:t xml:space="preserve"> for any of the authors</w:t>
      </w:r>
      <w:r w:rsidR="005C227A" w:rsidRPr="00E26DAD">
        <w:rPr>
          <w:szCs w:val="22"/>
          <w:lang w:val="en-GB"/>
        </w:rPr>
        <w:t>.</w:t>
      </w:r>
    </w:p>
    <w:p w14:paraId="396424A2" w14:textId="77777777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</w:p>
    <w:p w14:paraId="51DE2315" w14:textId="3ABCA312" w:rsidR="00155E3E" w:rsidRPr="00E26DAD" w:rsidRDefault="00155E3E" w:rsidP="00155E3E">
      <w:pPr>
        <w:spacing w:line="360" w:lineRule="auto"/>
        <w:jc w:val="both"/>
        <w:rPr>
          <w:i/>
          <w:szCs w:val="22"/>
          <w:lang w:val="en-GB"/>
        </w:rPr>
      </w:pPr>
      <w:r w:rsidRPr="00E26DAD">
        <w:rPr>
          <w:szCs w:val="22"/>
          <w:lang w:val="en-GB"/>
        </w:rPr>
        <w:t xml:space="preserve">We hope that you will find the manuscript suitable for publication in </w:t>
      </w:r>
      <w:r w:rsidR="00D04BEC">
        <w:rPr>
          <w:i/>
          <w:lang w:val="en-GB"/>
        </w:rPr>
        <w:t>Neurobiology of Stress</w:t>
      </w:r>
      <w:r w:rsidR="007054E8" w:rsidRPr="00E26DAD">
        <w:rPr>
          <w:i/>
          <w:szCs w:val="22"/>
          <w:lang w:val="en-GB"/>
        </w:rPr>
        <w:t>.</w:t>
      </w:r>
    </w:p>
    <w:p w14:paraId="51F4BA5D" w14:textId="765D8AE9" w:rsidR="007054E8" w:rsidRPr="00E26DAD" w:rsidRDefault="007054E8" w:rsidP="00155E3E">
      <w:pPr>
        <w:spacing w:line="360" w:lineRule="auto"/>
        <w:jc w:val="both"/>
        <w:rPr>
          <w:i/>
          <w:szCs w:val="22"/>
          <w:lang w:val="en-GB"/>
        </w:rPr>
      </w:pPr>
    </w:p>
    <w:p w14:paraId="349E648B" w14:textId="394C286A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Sincerely on behalf of all authors,</w:t>
      </w:r>
    </w:p>
    <w:p w14:paraId="3B83EB68" w14:textId="7F0BD0F3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</w:p>
    <w:p w14:paraId="4EEAD67D" w14:textId="30ED6F29" w:rsidR="00B4037B" w:rsidRPr="00E26DAD" w:rsidRDefault="00B4037B" w:rsidP="007F41EC">
      <w:pPr>
        <w:tabs>
          <w:tab w:val="left" w:pos="1592"/>
        </w:tabs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ab/>
      </w:r>
      <w:r w:rsidR="00C17E03" w:rsidRPr="00E26DAD">
        <w:rPr>
          <w:szCs w:val="22"/>
          <w:lang w:val="en-GB"/>
        </w:rPr>
        <w:tab/>
      </w:r>
      <w:r w:rsidR="009E5A97" w:rsidRPr="00E26DAD">
        <w:rPr>
          <w:szCs w:val="22"/>
          <w:lang w:val="en-GB"/>
        </w:rPr>
        <w:tab/>
      </w:r>
    </w:p>
    <w:p w14:paraId="22334DDB" w14:textId="4086BCCE" w:rsidR="00155E3E" w:rsidRPr="00E26DAD" w:rsidRDefault="00155E3E" w:rsidP="00D10D38">
      <w:pPr>
        <w:tabs>
          <w:tab w:val="left" w:pos="709"/>
          <w:tab w:val="left" w:pos="1418"/>
          <w:tab w:val="left" w:pos="2127"/>
          <w:tab w:val="left" w:pos="2836"/>
          <w:tab w:val="left" w:pos="6537"/>
        </w:tabs>
        <w:spacing w:line="360" w:lineRule="auto"/>
        <w:rPr>
          <w:szCs w:val="22"/>
          <w:lang w:val="en-GB"/>
        </w:rPr>
      </w:pP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="00D10D38" w:rsidRPr="00E26DAD">
        <w:rPr>
          <w:noProof/>
          <w:szCs w:val="22"/>
          <w:lang w:val="en-GB"/>
        </w:rPr>
        <w:tab/>
      </w:r>
    </w:p>
    <w:p w14:paraId="253E993C" w14:textId="40E438BA" w:rsidR="00605AE5" w:rsidRDefault="00605AE5" w:rsidP="00D12345">
      <w:pPr>
        <w:spacing w:line="360" w:lineRule="auto"/>
        <w:rPr>
          <w:szCs w:val="22"/>
          <w:lang w:val="en-GB"/>
        </w:rPr>
      </w:pPr>
    </w:p>
    <w:p w14:paraId="6D8961FE" w14:textId="77777777" w:rsidR="00605AE5" w:rsidRDefault="00605AE5" w:rsidP="00D12345">
      <w:pPr>
        <w:spacing w:line="360" w:lineRule="auto"/>
        <w:rPr>
          <w:szCs w:val="22"/>
          <w:lang w:val="en-GB"/>
        </w:rPr>
      </w:pPr>
    </w:p>
    <w:p w14:paraId="5D7D7361" w14:textId="295BDEEB" w:rsidR="006F7495" w:rsidRPr="00E26DAD" w:rsidRDefault="00D04BEC" w:rsidP="00D12345">
      <w:pPr>
        <w:spacing w:line="360" w:lineRule="auto"/>
        <w:rPr>
          <w:lang w:val="en-GB"/>
        </w:rPr>
      </w:pPr>
      <w:r>
        <w:rPr>
          <w:szCs w:val="22"/>
          <w:lang w:val="en-GB"/>
        </w:rPr>
        <w:t>Lara Wieland</w:t>
      </w:r>
    </w:p>
    <w:p w14:paraId="30C035FE" w14:textId="77777777" w:rsidR="006F7495" w:rsidRPr="00E26DAD" w:rsidRDefault="006F7495" w:rsidP="00D12345">
      <w:pPr>
        <w:spacing w:line="360" w:lineRule="auto"/>
        <w:rPr>
          <w:lang w:val="en-GB"/>
        </w:rPr>
      </w:pPr>
    </w:p>
    <w:p w14:paraId="58E41E60" w14:textId="2331DB99" w:rsidR="006F3FC6" w:rsidRPr="00E26DAD" w:rsidRDefault="005970BD" w:rsidP="007767C2">
      <w:pPr>
        <w:rPr>
          <w:lang w:val="en-GB"/>
        </w:rPr>
      </w:pPr>
      <w:r w:rsidRPr="00E26DAD">
        <w:rPr>
          <w:lang w:val="en-GB"/>
        </w:rPr>
        <w:fldChar w:fldCharType="begin"/>
      </w:r>
      <w:r w:rsidR="006F7495" w:rsidRPr="0093198A">
        <w:rPr>
          <w:lang w:val="en-GB"/>
        </w:rPr>
        <w:instrText xml:space="preserve"> ADDIN EN.REFLIST </w:instrText>
      </w:r>
      <w:r w:rsidRPr="00E26DAD">
        <w:rPr>
          <w:lang w:val="en-GB"/>
        </w:rPr>
        <w:fldChar w:fldCharType="end"/>
      </w:r>
    </w:p>
    <w:sectPr w:rsidR="006F3FC6" w:rsidRPr="00E26DAD" w:rsidSect="005970BD">
      <w:type w:val="continuous"/>
      <w:pgSz w:w="11906" w:h="16838" w:code="9"/>
      <w:pgMar w:top="1134" w:right="851" w:bottom="1134" w:left="1418" w:header="652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0232" w14:textId="77777777" w:rsidR="00373B62" w:rsidRDefault="00373B62">
      <w:r>
        <w:separator/>
      </w:r>
    </w:p>
  </w:endnote>
  <w:endnote w:type="continuationSeparator" w:id="0">
    <w:p w14:paraId="4D7B7FDA" w14:textId="77777777" w:rsidR="00373B62" w:rsidRDefault="0037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E814" w14:textId="711FBCC7" w:rsidR="006F3FC6" w:rsidRDefault="006F3FC6">
    <w:pPr>
      <w:tabs>
        <w:tab w:val="right" w:pos="9639"/>
      </w:tabs>
    </w:pPr>
    <w:r>
      <w:rPr>
        <w:sz w:val="16"/>
      </w:rPr>
      <w:tab/>
    </w:r>
    <w:r w:rsidR="005970BD">
      <w:fldChar w:fldCharType="begin"/>
    </w:r>
    <w:r>
      <w:instrText xml:space="preserve"> IF </w:instrText>
    </w:r>
    <w:r w:rsidR="005970BD">
      <w:fldChar w:fldCharType="begin"/>
    </w:r>
    <w:r>
      <w:instrText xml:space="preserve"> PAGE </w:instrText>
    </w:r>
    <w:r w:rsidR="005970BD">
      <w:fldChar w:fldCharType="separate"/>
    </w:r>
    <w:r w:rsidR="007E402B">
      <w:rPr>
        <w:noProof/>
      </w:rPr>
      <w:instrText>2</w:instrText>
    </w:r>
    <w:r w:rsidR="005970BD">
      <w:fldChar w:fldCharType="end"/>
    </w:r>
    <w:r>
      <w:instrText xml:space="preserve"> &lt;&gt; </w:instrText>
    </w:r>
    <w:r w:rsidR="00373B62">
      <w:fldChar w:fldCharType="begin"/>
    </w:r>
    <w:r w:rsidR="00373B62">
      <w:instrText xml:space="preserve"> NUMPAGES </w:instrText>
    </w:r>
    <w:r w:rsidR="00373B62">
      <w:fldChar w:fldCharType="separate"/>
    </w:r>
    <w:r w:rsidR="007E402B">
      <w:rPr>
        <w:noProof/>
      </w:rPr>
      <w:instrText>2</w:instrText>
    </w:r>
    <w:r w:rsidR="00373B62">
      <w:rPr>
        <w:noProof/>
      </w:rPr>
      <w:fldChar w:fldCharType="end"/>
    </w:r>
    <w:r>
      <w:instrText xml:space="preserve"> „- </w:instrText>
    </w:r>
    <w:r w:rsidR="005970BD">
      <w:fldChar w:fldCharType="begin"/>
    </w:r>
    <w:r>
      <w:instrText xml:space="preserve"> = </w:instrText>
    </w:r>
    <w:r w:rsidR="005970BD">
      <w:fldChar w:fldCharType="begin"/>
    </w:r>
    <w:r>
      <w:instrText xml:space="preserve"> PAGE </w:instrText>
    </w:r>
    <w:r w:rsidR="005970BD">
      <w:fldChar w:fldCharType="separate"/>
    </w:r>
    <w:r w:rsidR="008F4830">
      <w:rPr>
        <w:noProof/>
      </w:rPr>
      <w:instrText>2</w:instrText>
    </w:r>
    <w:r w:rsidR="005970BD">
      <w:fldChar w:fldCharType="end"/>
    </w:r>
    <w:r>
      <w:instrText xml:space="preserve"> +1</w:instrText>
    </w:r>
    <w:r w:rsidR="005970BD">
      <w:fldChar w:fldCharType="separate"/>
    </w:r>
    <w:r w:rsidR="008F4830">
      <w:rPr>
        <w:noProof/>
      </w:rPr>
      <w:instrText>3</w:instrText>
    </w:r>
    <w:r w:rsidR="005970BD">
      <w:fldChar w:fldCharType="end"/>
    </w:r>
    <w:r>
      <w:instrText xml:space="preserve"> -„</w:instrText>
    </w:r>
    <w:r w:rsidR="005970B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852B" w14:textId="77777777" w:rsidR="006F3FC6" w:rsidRDefault="006F3FC6">
    <w:pPr>
      <w:jc w:val="center"/>
      <w:rPr>
        <w:color w:val="808080"/>
        <w:spacing w:val="20"/>
        <w:sz w:val="18"/>
      </w:rPr>
    </w:pPr>
  </w:p>
  <w:p w14:paraId="6EA871D3" w14:textId="77777777" w:rsidR="006F3FC6" w:rsidRDefault="006F3FC6">
    <w:pPr>
      <w:jc w:val="center"/>
      <w:rPr>
        <w:color w:val="808080"/>
        <w:spacing w:val="20"/>
        <w:sz w:val="18"/>
      </w:rPr>
    </w:pPr>
    <w:r>
      <w:rPr>
        <w:color w:val="808080"/>
        <w:spacing w:val="20"/>
        <w:sz w:val="18"/>
      </w:rPr>
      <w:t>CHARITÉ - UNIVERSITÄTSMEDIZIN BERLIN</w:t>
    </w:r>
  </w:p>
  <w:p w14:paraId="4F239620" w14:textId="77777777" w:rsidR="006F3FC6" w:rsidRDefault="006F3FC6">
    <w:pPr>
      <w:jc w:val="center"/>
      <w:rPr>
        <w:sz w:val="16"/>
      </w:rPr>
    </w:pPr>
    <w:r>
      <w:rPr>
        <w:sz w:val="16"/>
      </w:rPr>
      <w:t>Gliedkörperschaft der Freien Universität Berlin und der Humboldt-Universität zu Berlin</w:t>
    </w:r>
  </w:p>
  <w:p w14:paraId="234327D0" w14:textId="77777777" w:rsidR="006F3FC6" w:rsidRDefault="006F3FC6">
    <w:pPr>
      <w:jc w:val="center"/>
      <w:rPr>
        <w:sz w:val="16"/>
      </w:rPr>
    </w:pPr>
    <w:r>
      <w:rPr>
        <w:sz w:val="16"/>
      </w:rPr>
      <w:t xml:space="preserve">Charitéplatz 1 </w:t>
    </w:r>
    <w:r>
      <w:rPr>
        <w:sz w:val="16"/>
      </w:rPr>
      <w:sym w:font="Symbol" w:char="00BD"/>
    </w:r>
    <w:r>
      <w:rPr>
        <w:sz w:val="16"/>
      </w:rPr>
      <w:t xml:space="preserve"> 10117 Berlin </w:t>
    </w:r>
    <w:r>
      <w:rPr>
        <w:sz w:val="16"/>
      </w:rPr>
      <w:sym w:font="Symbol" w:char="00BD"/>
    </w:r>
    <w:r>
      <w:rPr>
        <w:sz w:val="16"/>
      </w:rPr>
      <w:t xml:space="preserve"> Telefon +49 30 450-50 </w:t>
    </w:r>
    <w:r>
      <w:rPr>
        <w:sz w:val="16"/>
      </w:rPr>
      <w:sym w:font="Symbol" w:char="00BD"/>
    </w:r>
    <w:r>
      <w:rPr>
        <w:sz w:val="16"/>
      </w:rPr>
      <w:t xml:space="preserve"> www.charite.de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A694" w14:textId="77777777" w:rsidR="00373B62" w:rsidRDefault="00373B62">
      <w:r>
        <w:separator/>
      </w:r>
    </w:p>
  </w:footnote>
  <w:footnote w:type="continuationSeparator" w:id="0">
    <w:p w14:paraId="013803EA" w14:textId="77777777" w:rsidR="00373B62" w:rsidRDefault="0037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FFB3" w14:textId="77777777" w:rsidR="006F3FC6" w:rsidRDefault="005970BD">
    <w:pPr>
      <w:framePr w:wrap="around" w:vAnchor="text" w:hAnchor="margin" w:xAlign="center" w:y="1"/>
    </w:pPr>
    <w:r>
      <w:fldChar w:fldCharType="begin"/>
    </w:r>
    <w:r w:rsidR="006F3FC6">
      <w:instrText xml:space="preserve">PAGE  </w:instrText>
    </w:r>
    <w:r>
      <w:fldChar w:fldCharType="end"/>
    </w:r>
  </w:p>
  <w:p w14:paraId="248A6AB1" w14:textId="77777777" w:rsidR="006F3FC6" w:rsidRDefault="006F3F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3D09" w14:textId="77777777" w:rsidR="006F3FC6" w:rsidRDefault="006F3FC6">
    <w:pPr>
      <w:framePr w:wrap="around" w:vAnchor="text" w:hAnchor="margin" w:xAlign="center" w:y="1"/>
    </w:pPr>
    <w:r>
      <w:t xml:space="preserve">- </w:t>
    </w:r>
    <w:r w:rsidR="005970BD">
      <w:fldChar w:fldCharType="begin"/>
    </w:r>
    <w:r>
      <w:instrText xml:space="preserve">PAGE  </w:instrText>
    </w:r>
    <w:r w:rsidR="005970BD">
      <w:fldChar w:fldCharType="separate"/>
    </w:r>
    <w:r w:rsidR="00934B64">
      <w:rPr>
        <w:noProof/>
      </w:rPr>
      <w:t>2</w:t>
    </w:r>
    <w:r w:rsidR="005970BD">
      <w:fldChar w:fldCharType="end"/>
    </w:r>
    <w:r>
      <w:t xml:space="preserve"> -</w:t>
    </w:r>
  </w:p>
  <w:p w14:paraId="73F86399" w14:textId="77777777" w:rsidR="006F3FC6" w:rsidRDefault="006F3FC6">
    <w:pPr>
      <w:spacing w:after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BA3D" w14:textId="77777777" w:rsidR="006F3FC6" w:rsidRDefault="009D2FF9">
    <w:pPr>
      <w:jc w:val="center"/>
      <w:rPr>
        <w:sz w:val="1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089110B0" wp14:editId="4039EF41">
              <wp:simplePos x="0" y="0"/>
              <wp:positionH relativeFrom="page">
                <wp:posOffset>900430</wp:posOffset>
              </wp:positionH>
              <wp:positionV relativeFrom="page">
                <wp:posOffset>1656080</wp:posOffset>
              </wp:positionV>
              <wp:extent cx="2879725" cy="114300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19E79" w14:textId="77777777" w:rsidR="006F3FC6" w:rsidRDefault="006F3FC6">
                          <w:pPr>
                            <w:ind w:left="14" w:hanging="14"/>
                            <w:rPr>
                              <w:sz w:val="14"/>
                              <w:szCs w:val="14"/>
                              <w:lang w:val="fr-FR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Charité </w:t>
                          </w:r>
                          <w:r>
                            <w:rPr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4"/>
                              <w:szCs w:val="14"/>
                              <w:lang w:val="fr-FR"/>
                            </w:rPr>
                            <w:t>Campus Mitte</w:t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sym w:font="Symbol" w:char="F0BD"/>
                          </w:r>
                          <w:r w:rsidR="003F5681"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10117</w:t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Berlin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110B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70.9pt;margin-top:130.4pt;width:226.7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" filled="f" stroked="f">
              <v:textbox inset="0,0,0,0">
                <w:txbxContent>
                  <w:p w14:paraId="66E19E79" w14:textId="77777777" w:rsidR="006F3FC6" w:rsidRDefault="006F3FC6">
                    <w:pPr>
                      <w:ind w:left="14" w:hanging="14"/>
                      <w:rPr>
                        <w:sz w:val="14"/>
                        <w:szCs w:val="14"/>
                        <w:lang w:val="fr-FR"/>
                      </w:rPr>
                    </w:pPr>
                    <w:r>
                      <w:rPr>
                        <w:sz w:val="14"/>
                        <w:szCs w:val="14"/>
                        <w:lang w:val="fr-FR"/>
                      </w:rPr>
                      <w:t xml:space="preserve">Charité </w:t>
                    </w:r>
                    <w:r>
                      <w:rPr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</w:t>
                    </w:r>
                    <w:r>
                      <w:rPr>
                        <w:b/>
                        <w:bCs/>
                        <w:sz w:val="14"/>
                        <w:szCs w:val="14"/>
                        <w:lang w:val="fr-FR"/>
                      </w:rPr>
                      <w:t>Campus Mitte</w:t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sym w:font="Symbol" w:char="F0BD"/>
                    </w:r>
                    <w:r w:rsidR="003F5681">
                      <w:rPr>
                        <w:sz w:val="14"/>
                        <w:szCs w:val="14"/>
                        <w:lang w:val="fr-FR"/>
                      </w:rPr>
                      <w:t xml:space="preserve"> 10117</w:t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Berlin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C218D7">
      <w:rPr>
        <w:noProof/>
        <w:sz w:val="20"/>
      </w:rPr>
      <w:drawing>
        <wp:anchor distT="0" distB="0" distL="114300" distR="114300" simplePos="0" relativeHeight="251659776" behindDoc="0" locked="0" layoutInCell="1" allowOverlap="1" wp14:anchorId="099C56C0" wp14:editId="4DB8B7D3">
          <wp:simplePos x="0" y="0"/>
          <wp:positionH relativeFrom="page">
            <wp:align>center</wp:align>
          </wp:positionH>
          <wp:positionV relativeFrom="page">
            <wp:posOffset>1224280</wp:posOffset>
          </wp:positionV>
          <wp:extent cx="4922520" cy="220980"/>
          <wp:effectExtent l="0" t="0" r="0" b="7620"/>
          <wp:wrapNone/>
          <wp:docPr id="17" name="Bild 17" descr="CC15-sch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C15-sch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252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20"/>
      </w:rPr>
      <w:drawing>
        <wp:anchor distT="0" distB="0" distL="114300" distR="114300" simplePos="0" relativeHeight="251658752" behindDoc="0" locked="0" layoutInCell="1" allowOverlap="1" wp14:anchorId="4270FCB5" wp14:editId="039B8A8B">
          <wp:simplePos x="0" y="0"/>
          <wp:positionH relativeFrom="page">
            <wp:align>center</wp:align>
          </wp:positionH>
          <wp:positionV relativeFrom="page">
            <wp:posOffset>431800</wp:posOffset>
          </wp:positionV>
          <wp:extent cx="1760220" cy="670560"/>
          <wp:effectExtent l="0" t="0" r="0" b="0"/>
          <wp:wrapNone/>
          <wp:docPr id="16" name="Bild 16" descr="C_swLogo-4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_swLogo-48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7728" behindDoc="0" locked="0" layoutInCell="1" allowOverlap="1" wp14:anchorId="011EA15C" wp14:editId="0F20F601">
          <wp:simplePos x="0" y="0"/>
          <wp:positionH relativeFrom="page">
            <wp:posOffset>360045</wp:posOffset>
          </wp:positionH>
          <wp:positionV relativeFrom="page">
            <wp:posOffset>7381240</wp:posOffset>
          </wp:positionV>
          <wp:extent cx="17780" cy="17780"/>
          <wp:effectExtent l="0" t="0" r="0" b="0"/>
          <wp:wrapNone/>
          <wp:docPr id="5" name="Bild 5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6704" behindDoc="0" locked="0" layoutInCell="1" allowOverlap="1" wp14:anchorId="7E8A44F3" wp14:editId="198419A6">
          <wp:simplePos x="0" y="0"/>
          <wp:positionH relativeFrom="page">
            <wp:posOffset>360045</wp:posOffset>
          </wp:positionH>
          <wp:positionV relativeFrom="page">
            <wp:posOffset>5292725</wp:posOffset>
          </wp:positionV>
          <wp:extent cx="17780" cy="17780"/>
          <wp:effectExtent l="0" t="0" r="0" b="0"/>
          <wp:wrapNone/>
          <wp:docPr id="4" name="Bild 4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5680" behindDoc="0" locked="0" layoutInCell="1" allowOverlap="1" wp14:anchorId="7BD8BECE" wp14:editId="451CEC4E">
          <wp:simplePos x="0" y="0"/>
          <wp:positionH relativeFrom="page">
            <wp:posOffset>360045</wp:posOffset>
          </wp:positionH>
          <wp:positionV relativeFrom="page">
            <wp:posOffset>3672205</wp:posOffset>
          </wp:positionV>
          <wp:extent cx="17780" cy="17780"/>
          <wp:effectExtent l="0" t="0" r="0" b="0"/>
          <wp:wrapNone/>
          <wp:docPr id="3" name="Bild 3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0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01A255C4" wp14:editId="4BC0E31F">
              <wp:simplePos x="0" y="0"/>
              <wp:positionH relativeFrom="page">
                <wp:posOffset>4535170</wp:posOffset>
              </wp:positionH>
              <wp:positionV relativeFrom="page">
                <wp:posOffset>1659890</wp:posOffset>
              </wp:positionV>
              <wp:extent cx="2520315" cy="1748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174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5098F" w14:textId="77777777" w:rsidR="006F3FC6" w:rsidRPr="00376CBD" w:rsidRDefault="00376CBD">
                          <w:pPr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</w:pP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Department of Psychiatry and Psychother</w:t>
                          </w:r>
                          <w:r w:rsid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a</w:t>
                          </w: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py</w:t>
                          </w:r>
                        </w:p>
                        <w:p w14:paraId="498C916F" w14:textId="77777777" w:rsidR="006F3FC6" w:rsidRPr="00291548" w:rsidRDefault="00376CBD">
                          <w:pPr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</w:pP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Head of Department:</w:t>
                          </w:r>
                          <w:r w:rsidR="006F3FC6"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 xml:space="preserve"> Prof. Dr. </w:t>
                          </w:r>
                          <w:r w:rsid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Dr.</w:t>
                          </w:r>
                          <w:r w:rsidR="006F3FC6"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 xml:space="preserve"> </w:t>
                          </w:r>
                          <w:r w:rsidR="006F3FC6" w:rsidRP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Andreas Heinz</w:t>
                          </w:r>
                        </w:p>
                        <w:p w14:paraId="30B42B0A" w14:textId="77777777" w:rsidR="006F3FC6" w:rsidRPr="00291548" w:rsidRDefault="006F3FC6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  <w:p w14:paraId="0AE3DEB3" w14:textId="77777777" w:rsidR="006F3FC6" w:rsidRPr="00291548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US"/>
                            </w:rPr>
                          </w:pPr>
                          <w:r w:rsidRPr="00291548">
                            <w:rPr>
                              <w:sz w:val="14"/>
                              <w:lang w:val="en-US"/>
                            </w:rPr>
                            <w:tab/>
                          </w:r>
                        </w:p>
                        <w:p w14:paraId="2FEED837" w14:textId="125FB7D9" w:rsidR="006F3FC6" w:rsidRPr="00F5305C" w:rsidRDefault="00FE6A7C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Lara Wieland, M. Sc.</w:t>
                          </w:r>
                          <w:r w:rsidR="006F3FC6" w:rsidRPr="00F5305C">
                            <w:rPr>
                              <w:sz w:val="14"/>
                            </w:rPr>
                            <w:tab/>
                          </w:r>
                        </w:p>
                        <w:p w14:paraId="59F9536B" w14:textId="77777777" w:rsidR="0093198A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it-IT"/>
                            </w:rPr>
                          </w:pPr>
                          <w:r>
                            <w:rPr>
                              <w:sz w:val="14"/>
                              <w:lang w:val="it-IT"/>
                            </w:rPr>
                            <w:t xml:space="preserve">E-Mail: </w:t>
                          </w:r>
                          <w:hyperlink r:id="rId4" w:history="1">
                            <w:r w:rsidR="00FE6A7C">
                              <w:rPr>
                                <w:rStyle w:val="Hyperlink"/>
                                <w:sz w:val="14"/>
                                <w:lang w:val="it-IT"/>
                              </w:rPr>
                              <w:t>lara.wieland</w:t>
                            </w:r>
                            <w:r w:rsidR="00C16FC7" w:rsidRPr="008215C0">
                              <w:rPr>
                                <w:rStyle w:val="Hyperlink"/>
                                <w:sz w:val="14"/>
                                <w:lang w:val="it-IT"/>
                              </w:rPr>
                              <w:t>@charite.de</w:t>
                            </w:r>
                          </w:hyperlink>
                          <w:r>
                            <w:rPr>
                              <w:sz w:val="14"/>
                              <w:lang w:val="it-IT"/>
                            </w:rPr>
                            <w:t xml:space="preserve"> </w:t>
                          </w:r>
                        </w:p>
                        <w:p w14:paraId="78E9718C" w14:textId="29AFA451" w:rsidR="006F3FC6" w:rsidRPr="009775AD" w:rsidRDefault="0093198A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US"/>
                            </w:rPr>
                          </w:pPr>
                          <w:r w:rsidRPr="009775AD">
                            <w:rPr>
                              <w:sz w:val="14"/>
                              <w:lang w:val="en-US"/>
                            </w:rPr>
                            <w:t xml:space="preserve">Tel. +49-30-450 517399 </w:t>
                          </w:r>
                          <w:r w:rsidR="006F3FC6">
                            <w:rPr>
                              <w:sz w:val="14"/>
                              <w:lang w:val="it-IT"/>
                            </w:rPr>
                            <w:tab/>
                          </w:r>
                        </w:p>
                        <w:p w14:paraId="2EB5F136" w14:textId="77777777" w:rsidR="006F3FC6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GB"/>
                            </w:rPr>
                          </w:pPr>
                          <w:r>
                            <w:rPr>
                              <w:sz w:val="14"/>
                              <w:lang w:val="en-GB"/>
                            </w:rPr>
                            <w:t>Homepage: www.charite.de/psychiatrie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55C4" id="Text Box 1" o:spid="_x0000_s1028" type="#_x0000_t202" style="position:absolute;left:0;text-align:left;margin-left:357.1pt;margin-top:130.7pt;width:198.45pt;height:137.6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" filled="f" stroked="f">
              <v:textbox inset="0,0,0,0">
                <w:txbxContent>
                  <w:p w14:paraId="4E45098F" w14:textId="77777777" w:rsidR="006F3FC6" w:rsidRPr="00376CBD" w:rsidRDefault="00376CBD">
                    <w:pPr>
                      <w:rPr>
                        <w:b/>
                        <w:bCs/>
                        <w:sz w:val="14"/>
                        <w:lang w:val="en-US"/>
                      </w:rPr>
                    </w:pP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Department of Psychiatry and Psychother</w:t>
                    </w:r>
                    <w:r w:rsidR="00291548">
                      <w:rPr>
                        <w:b/>
                        <w:bCs/>
                        <w:sz w:val="14"/>
                        <w:lang w:val="en-US"/>
                      </w:rPr>
                      <w:t>a</w:t>
                    </w: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py</w:t>
                    </w:r>
                  </w:p>
                  <w:p w14:paraId="498C916F" w14:textId="77777777" w:rsidR="006F3FC6" w:rsidRPr="00291548" w:rsidRDefault="00376CBD">
                    <w:pPr>
                      <w:rPr>
                        <w:b/>
                        <w:bCs/>
                        <w:sz w:val="14"/>
                        <w:lang w:val="en-US"/>
                      </w:rPr>
                    </w:pP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Head of Department:</w:t>
                    </w:r>
                    <w:r w:rsidR="006F3FC6" w:rsidRPr="00376CBD">
                      <w:rPr>
                        <w:b/>
                        <w:bCs/>
                        <w:sz w:val="14"/>
                        <w:lang w:val="en-US"/>
                      </w:rPr>
                      <w:t xml:space="preserve"> Prof. Dr. </w:t>
                    </w:r>
                    <w:r w:rsidR="00291548">
                      <w:rPr>
                        <w:b/>
                        <w:bCs/>
                        <w:sz w:val="14"/>
                        <w:lang w:val="en-US"/>
                      </w:rPr>
                      <w:t>Dr.</w:t>
                    </w:r>
                    <w:r w:rsidR="006F3FC6" w:rsidRPr="00376CBD">
                      <w:rPr>
                        <w:b/>
                        <w:bCs/>
                        <w:sz w:val="14"/>
                        <w:lang w:val="en-US"/>
                      </w:rPr>
                      <w:t xml:space="preserve"> </w:t>
                    </w:r>
                    <w:r w:rsidR="006F3FC6" w:rsidRPr="00291548">
                      <w:rPr>
                        <w:b/>
                        <w:bCs/>
                        <w:sz w:val="14"/>
                        <w:lang w:val="en-US"/>
                      </w:rPr>
                      <w:t>Andreas Heinz</w:t>
                    </w:r>
                  </w:p>
                  <w:p w14:paraId="30B42B0A" w14:textId="77777777" w:rsidR="006F3FC6" w:rsidRPr="00291548" w:rsidRDefault="006F3FC6">
                    <w:pPr>
                      <w:rPr>
                        <w:sz w:val="14"/>
                        <w:lang w:val="en-US"/>
                      </w:rPr>
                    </w:pPr>
                  </w:p>
                  <w:p w14:paraId="0AE3DEB3" w14:textId="77777777" w:rsidR="006F3FC6" w:rsidRPr="00291548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en-US"/>
                      </w:rPr>
                    </w:pPr>
                    <w:r w:rsidRPr="00291548">
                      <w:rPr>
                        <w:sz w:val="14"/>
                        <w:lang w:val="en-US"/>
                      </w:rPr>
                      <w:tab/>
                    </w:r>
                  </w:p>
                  <w:p w14:paraId="2FEED837" w14:textId="125FB7D9" w:rsidR="006F3FC6" w:rsidRPr="00F5305C" w:rsidRDefault="00FE6A7C">
                    <w:pPr>
                      <w:tabs>
                        <w:tab w:val="right" w:pos="270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Lara Wieland, M. Sc.</w:t>
                    </w:r>
                    <w:r w:rsidR="006F3FC6" w:rsidRPr="00F5305C">
                      <w:rPr>
                        <w:sz w:val="14"/>
                      </w:rPr>
                      <w:tab/>
                    </w:r>
                  </w:p>
                  <w:p w14:paraId="59F9536B" w14:textId="77777777" w:rsidR="0093198A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it-IT"/>
                      </w:rPr>
                    </w:pPr>
                    <w:r>
                      <w:rPr>
                        <w:sz w:val="14"/>
                        <w:lang w:val="it-IT"/>
                      </w:rPr>
                      <w:t xml:space="preserve">E-Mail: </w:t>
                    </w:r>
                    <w:hyperlink r:id="rId5" w:history="1">
                      <w:r w:rsidR="00FE6A7C">
                        <w:rPr>
                          <w:rStyle w:val="Hyperlink"/>
                          <w:sz w:val="14"/>
                          <w:lang w:val="it-IT"/>
                        </w:rPr>
                        <w:t>lara.wieland</w:t>
                      </w:r>
                      <w:r w:rsidR="00C16FC7" w:rsidRPr="008215C0">
                        <w:rPr>
                          <w:rStyle w:val="Hyperlink"/>
                          <w:sz w:val="14"/>
                          <w:lang w:val="it-IT"/>
                        </w:rPr>
                        <w:t>@charite.de</w:t>
                      </w:r>
                    </w:hyperlink>
                    <w:r>
                      <w:rPr>
                        <w:sz w:val="14"/>
                        <w:lang w:val="it-IT"/>
                      </w:rPr>
                      <w:t xml:space="preserve"> </w:t>
                    </w:r>
                  </w:p>
                  <w:p w14:paraId="78E9718C" w14:textId="29AFA451" w:rsidR="006F3FC6" w:rsidRPr="009775AD" w:rsidRDefault="0093198A">
                    <w:pPr>
                      <w:tabs>
                        <w:tab w:val="right" w:pos="2700"/>
                      </w:tabs>
                      <w:rPr>
                        <w:sz w:val="14"/>
                        <w:lang w:val="en-US"/>
                      </w:rPr>
                    </w:pPr>
                    <w:r w:rsidRPr="009775AD">
                      <w:rPr>
                        <w:sz w:val="14"/>
                        <w:lang w:val="en-US"/>
                      </w:rPr>
                      <w:t xml:space="preserve">Tel. +49-30-450 517399 </w:t>
                    </w:r>
                    <w:r w:rsidR="006F3FC6">
                      <w:rPr>
                        <w:sz w:val="14"/>
                        <w:lang w:val="it-IT"/>
                      </w:rPr>
                      <w:tab/>
                    </w:r>
                  </w:p>
                  <w:p w14:paraId="2EB5F136" w14:textId="77777777" w:rsidR="006F3FC6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en-GB"/>
                      </w:rPr>
                    </w:pPr>
                    <w:r>
                      <w:rPr>
                        <w:sz w:val="14"/>
                        <w:lang w:val="en-GB"/>
                      </w:rPr>
                      <w:t>Homepage: www.charite.de/psychiatrie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4D0"/>
    <w:multiLevelType w:val="hybridMultilevel"/>
    <w:tmpl w:val="B63C9610"/>
    <w:lvl w:ilvl="0" w:tplc="9AC60C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55AF"/>
    <w:multiLevelType w:val="hybridMultilevel"/>
    <w:tmpl w:val="CEB0C43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D1BF4"/>
    <w:multiLevelType w:val="hybridMultilevel"/>
    <w:tmpl w:val="51A22CC0"/>
    <w:lvl w:ilvl="0" w:tplc="069A9526">
      <w:start w:val="1"/>
      <w:numFmt w:val="decimal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BA34DC"/>
    <w:multiLevelType w:val="hybridMultilevel"/>
    <w:tmpl w:val="4E44DCCE"/>
    <w:lvl w:ilvl="0" w:tplc="FF60B81C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765C2"/>
    <w:multiLevelType w:val="hybridMultilevel"/>
    <w:tmpl w:val="176ABA7A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0451F4"/>
    <w:multiLevelType w:val="hybridMultilevel"/>
    <w:tmpl w:val="965CD0E4"/>
    <w:lvl w:ilvl="0" w:tplc="D7DEED6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1C1E"/>
    <w:multiLevelType w:val="hybridMultilevel"/>
    <w:tmpl w:val="C7CC8A8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hizophrenia Re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vp92efneaswye59efvwd0ne5zavfdvevxv&quot;&gt;Teresa_Lit-Saved&lt;record-ids&gt;&lt;item&gt;143&lt;/item&gt;&lt;item&gt;146&lt;/item&gt;&lt;/record-ids&gt;&lt;/item&gt;&lt;/Libraries&gt;"/>
  </w:docVars>
  <w:rsids>
    <w:rsidRoot w:val="006D5F69"/>
    <w:rsid w:val="00007AC0"/>
    <w:rsid w:val="00016EE0"/>
    <w:rsid w:val="000235C1"/>
    <w:rsid w:val="00034FD4"/>
    <w:rsid w:val="0004081E"/>
    <w:rsid w:val="000544C6"/>
    <w:rsid w:val="00056A79"/>
    <w:rsid w:val="000847C6"/>
    <w:rsid w:val="00097798"/>
    <w:rsid w:val="000A1883"/>
    <w:rsid w:val="000B45C2"/>
    <w:rsid w:val="000D580F"/>
    <w:rsid w:val="000E211A"/>
    <w:rsid w:val="00105D97"/>
    <w:rsid w:val="00113B06"/>
    <w:rsid w:val="00114E25"/>
    <w:rsid w:val="00115024"/>
    <w:rsid w:val="00134425"/>
    <w:rsid w:val="00137191"/>
    <w:rsid w:val="00137C23"/>
    <w:rsid w:val="0015120C"/>
    <w:rsid w:val="00155E3E"/>
    <w:rsid w:val="00157F31"/>
    <w:rsid w:val="0016555D"/>
    <w:rsid w:val="00170DEB"/>
    <w:rsid w:val="001747F0"/>
    <w:rsid w:val="00186EBC"/>
    <w:rsid w:val="001928BC"/>
    <w:rsid w:val="00193737"/>
    <w:rsid w:val="001B0FF2"/>
    <w:rsid w:val="001D2C97"/>
    <w:rsid w:val="001D45B7"/>
    <w:rsid w:val="001D474A"/>
    <w:rsid w:val="001E7027"/>
    <w:rsid w:val="001F0C51"/>
    <w:rsid w:val="00212D07"/>
    <w:rsid w:val="0023029E"/>
    <w:rsid w:val="00230D89"/>
    <w:rsid w:val="0023101B"/>
    <w:rsid w:val="00253377"/>
    <w:rsid w:val="0025382D"/>
    <w:rsid w:val="002712A7"/>
    <w:rsid w:val="002744A5"/>
    <w:rsid w:val="00291548"/>
    <w:rsid w:val="00296555"/>
    <w:rsid w:val="002A30E1"/>
    <w:rsid w:val="002A44CC"/>
    <w:rsid w:val="002B49EA"/>
    <w:rsid w:val="002B7684"/>
    <w:rsid w:val="002F2CFF"/>
    <w:rsid w:val="003133EE"/>
    <w:rsid w:val="00321B2F"/>
    <w:rsid w:val="00333A21"/>
    <w:rsid w:val="0034342B"/>
    <w:rsid w:val="00373B62"/>
    <w:rsid w:val="00376CBD"/>
    <w:rsid w:val="00391E21"/>
    <w:rsid w:val="00394E60"/>
    <w:rsid w:val="003A31C3"/>
    <w:rsid w:val="003B5F07"/>
    <w:rsid w:val="003C4E5F"/>
    <w:rsid w:val="003D5785"/>
    <w:rsid w:val="003F4497"/>
    <w:rsid w:val="003F5681"/>
    <w:rsid w:val="00403BF5"/>
    <w:rsid w:val="00404335"/>
    <w:rsid w:val="00410EFD"/>
    <w:rsid w:val="0042146A"/>
    <w:rsid w:val="00422F12"/>
    <w:rsid w:val="004526D4"/>
    <w:rsid w:val="00465A96"/>
    <w:rsid w:val="00465CCD"/>
    <w:rsid w:val="00473103"/>
    <w:rsid w:val="0049317E"/>
    <w:rsid w:val="004B6AD6"/>
    <w:rsid w:val="004C7CFB"/>
    <w:rsid w:val="004D52D1"/>
    <w:rsid w:val="004E1B16"/>
    <w:rsid w:val="004E2FD8"/>
    <w:rsid w:val="004F4625"/>
    <w:rsid w:val="0051609B"/>
    <w:rsid w:val="0053006F"/>
    <w:rsid w:val="00575EF9"/>
    <w:rsid w:val="0059355E"/>
    <w:rsid w:val="005958C0"/>
    <w:rsid w:val="005970BD"/>
    <w:rsid w:val="005A0EDD"/>
    <w:rsid w:val="005B2CA4"/>
    <w:rsid w:val="005C227A"/>
    <w:rsid w:val="005D0FAF"/>
    <w:rsid w:val="005D621F"/>
    <w:rsid w:val="005F0062"/>
    <w:rsid w:val="006024EC"/>
    <w:rsid w:val="006053CF"/>
    <w:rsid w:val="00605AE5"/>
    <w:rsid w:val="006208CF"/>
    <w:rsid w:val="0062721A"/>
    <w:rsid w:val="006542FE"/>
    <w:rsid w:val="00654CFC"/>
    <w:rsid w:val="00673797"/>
    <w:rsid w:val="0067675F"/>
    <w:rsid w:val="006A1E61"/>
    <w:rsid w:val="006A209D"/>
    <w:rsid w:val="006B2939"/>
    <w:rsid w:val="006B3238"/>
    <w:rsid w:val="006B5B40"/>
    <w:rsid w:val="006B5CBD"/>
    <w:rsid w:val="006C35F5"/>
    <w:rsid w:val="006D5F69"/>
    <w:rsid w:val="006E2737"/>
    <w:rsid w:val="006E5754"/>
    <w:rsid w:val="006F3FC6"/>
    <w:rsid w:val="006F7495"/>
    <w:rsid w:val="007054E8"/>
    <w:rsid w:val="007129C1"/>
    <w:rsid w:val="007236DC"/>
    <w:rsid w:val="00726036"/>
    <w:rsid w:val="00760291"/>
    <w:rsid w:val="007767C2"/>
    <w:rsid w:val="007E402B"/>
    <w:rsid w:val="007E6AC6"/>
    <w:rsid w:val="007F41EC"/>
    <w:rsid w:val="007F4DFB"/>
    <w:rsid w:val="008437E8"/>
    <w:rsid w:val="00845292"/>
    <w:rsid w:val="00852842"/>
    <w:rsid w:val="00870774"/>
    <w:rsid w:val="00873066"/>
    <w:rsid w:val="008C0282"/>
    <w:rsid w:val="008D17EE"/>
    <w:rsid w:val="008D2C64"/>
    <w:rsid w:val="008F4830"/>
    <w:rsid w:val="009021A0"/>
    <w:rsid w:val="00907AE9"/>
    <w:rsid w:val="00907B35"/>
    <w:rsid w:val="00910B6D"/>
    <w:rsid w:val="00911E3A"/>
    <w:rsid w:val="0093198A"/>
    <w:rsid w:val="00934B64"/>
    <w:rsid w:val="00953E3D"/>
    <w:rsid w:val="009656C6"/>
    <w:rsid w:val="009775AD"/>
    <w:rsid w:val="009A0161"/>
    <w:rsid w:val="009D2FF9"/>
    <w:rsid w:val="009D40B7"/>
    <w:rsid w:val="009E5A97"/>
    <w:rsid w:val="009F45CC"/>
    <w:rsid w:val="00A05E54"/>
    <w:rsid w:val="00A07C84"/>
    <w:rsid w:val="00A14DEC"/>
    <w:rsid w:val="00A263BE"/>
    <w:rsid w:val="00A27F61"/>
    <w:rsid w:val="00A40A9C"/>
    <w:rsid w:val="00A45AEE"/>
    <w:rsid w:val="00A472D0"/>
    <w:rsid w:val="00A673DE"/>
    <w:rsid w:val="00AA020C"/>
    <w:rsid w:val="00AA0F2F"/>
    <w:rsid w:val="00AC5F94"/>
    <w:rsid w:val="00AD0DF2"/>
    <w:rsid w:val="00AF4129"/>
    <w:rsid w:val="00B134A0"/>
    <w:rsid w:val="00B27C96"/>
    <w:rsid w:val="00B30519"/>
    <w:rsid w:val="00B40303"/>
    <w:rsid w:val="00B4037B"/>
    <w:rsid w:val="00B72AF6"/>
    <w:rsid w:val="00B74074"/>
    <w:rsid w:val="00B83692"/>
    <w:rsid w:val="00B935CC"/>
    <w:rsid w:val="00BA7B3A"/>
    <w:rsid w:val="00BB28A8"/>
    <w:rsid w:val="00BC50F5"/>
    <w:rsid w:val="00BD1009"/>
    <w:rsid w:val="00BD2D6F"/>
    <w:rsid w:val="00BD6B8B"/>
    <w:rsid w:val="00BE38A0"/>
    <w:rsid w:val="00BE3BC9"/>
    <w:rsid w:val="00C16FC7"/>
    <w:rsid w:val="00C17C06"/>
    <w:rsid w:val="00C17E03"/>
    <w:rsid w:val="00C218D7"/>
    <w:rsid w:val="00C401B0"/>
    <w:rsid w:val="00C43C78"/>
    <w:rsid w:val="00C93613"/>
    <w:rsid w:val="00CB0C95"/>
    <w:rsid w:val="00CE09C9"/>
    <w:rsid w:val="00CF261B"/>
    <w:rsid w:val="00CF30BB"/>
    <w:rsid w:val="00CF4C1C"/>
    <w:rsid w:val="00CF4D5E"/>
    <w:rsid w:val="00D04BEC"/>
    <w:rsid w:val="00D10D38"/>
    <w:rsid w:val="00D12345"/>
    <w:rsid w:val="00D1519F"/>
    <w:rsid w:val="00D267D2"/>
    <w:rsid w:val="00D27B0A"/>
    <w:rsid w:val="00D3476A"/>
    <w:rsid w:val="00D41B58"/>
    <w:rsid w:val="00D4321E"/>
    <w:rsid w:val="00D65334"/>
    <w:rsid w:val="00D67359"/>
    <w:rsid w:val="00D674AA"/>
    <w:rsid w:val="00D82E4D"/>
    <w:rsid w:val="00D92A4D"/>
    <w:rsid w:val="00DA1740"/>
    <w:rsid w:val="00DA1FB3"/>
    <w:rsid w:val="00DA3803"/>
    <w:rsid w:val="00DB014C"/>
    <w:rsid w:val="00DC4E20"/>
    <w:rsid w:val="00DD3CC9"/>
    <w:rsid w:val="00DF5870"/>
    <w:rsid w:val="00DF60EC"/>
    <w:rsid w:val="00E0286D"/>
    <w:rsid w:val="00E26DAD"/>
    <w:rsid w:val="00E542A4"/>
    <w:rsid w:val="00E75EAE"/>
    <w:rsid w:val="00E75EE0"/>
    <w:rsid w:val="00E76F67"/>
    <w:rsid w:val="00E81FE4"/>
    <w:rsid w:val="00E906F8"/>
    <w:rsid w:val="00EA5AE4"/>
    <w:rsid w:val="00EA7C08"/>
    <w:rsid w:val="00EC2F09"/>
    <w:rsid w:val="00ED15E1"/>
    <w:rsid w:val="00EE0249"/>
    <w:rsid w:val="00EF1E05"/>
    <w:rsid w:val="00EF6248"/>
    <w:rsid w:val="00F0123B"/>
    <w:rsid w:val="00F13D5E"/>
    <w:rsid w:val="00F153AA"/>
    <w:rsid w:val="00F16AA8"/>
    <w:rsid w:val="00F21E6D"/>
    <w:rsid w:val="00F26586"/>
    <w:rsid w:val="00F51B7C"/>
    <w:rsid w:val="00F5305C"/>
    <w:rsid w:val="00F60772"/>
    <w:rsid w:val="00F860E3"/>
    <w:rsid w:val="00FE6A7C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275CA0"/>
  <w15:docId w15:val="{6A318AB8-8867-4668-9D1D-E92B263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775AD"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5970BD"/>
    <w:pPr>
      <w:keepNext/>
      <w:spacing w:line="240" w:lineRule="atLeast"/>
      <w:jc w:val="both"/>
      <w:outlineLvl w:val="1"/>
    </w:pPr>
    <w:rPr>
      <w:rFonts w:ascii="Arial" w:eastAsia="Arial Unicode MS" w:hAnsi="Arial"/>
      <w:i/>
      <w:sz w:val="20"/>
      <w:szCs w:val="20"/>
    </w:rPr>
  </w:style>
  <w:style w:type="paragraph" w:styleId="berschrift3">
    <w:name w:val="heading 3"/>
    <w:basedOn w:val="Standard"/>
    <w:next w:val="Standard"/>
    <w:qFormat/>
    <w:rsid w:val="005970BD"/>
    <w:pPr>
      <w:keepNext/>
      <w:spacing w:before="220"/>
      <w:outlineLvl w:val="2"/>
    </w:pPr>
    <w:rPr>
      <w:rFonts w:ascii="Arial" w:hAnsi="Arial"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qFormat/>
    <w:rsid w:val="005970BD"/>
    <w:pPr>
      <w:keepNext/>
      <w:spacing w:before="220"/>
      <w:outlineLvl w:val="3"/>
    </w:pPr>
    <w:rPr>
      <w:rFonts w:ascii="Arial" w:hAnsi="Arial"/>
      <w:b/>
      <w:bCs/>
      <w:sz w:val="22"/>
      <w:szCs w:val="28"/>
      <w:u w:val="single"/>
    </w:rPr>
  </w:style>
  <w:style w:type="paragraph" w:styleId="berschrift6">
    <w:name w:val="heading 6"/>
    <w:basedOn w:val="Standard"/>
    <w:next w:val="Standard"/>
    <w:qFormat/>
    <w:rsid w:val="005970BD"/>
    <w:pPr>
      <w:keepNext/>
      <w:spacing w:before="220"/>
      <w:outlineLvl w:val="5"/>
    </w:pPr>
    <w:rPr>
      <w:rFonts w:ascii="Arial" w:hAnsi="Arial"/>
      <w:bCs/>
      <w:sz w:val="22"/>
      <w:szCs w:val="22"/>
      <w:u w:val="single"/>
    </w:rPr>
  </w:style>
  <w:style w:type="paragraph" w:styleId="berschrift7">
    <w:name w:val="heading 7"/>
    <w:basedOn w:val="Standard"/>
    <w:next w:val="Standard"/>
    <w:qFormat/>
    <w:rsid w:val="005970BD"/>
    <w:pPr>
      <w:keepNext/>
      <w:outlineLvl w:val="6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970BD"/>
    <w:pPr>
      <w:tabs>
        <w:tab w:val="center" w:pos="4536"/>
        <w:tab w:val="right" w:pos="9072"/>
      </w:tabs>
    </w:pPr>
    <w:rPr>
      <w:rFonts w:ascii="Arial" w:hAnsi="Arial"/>
      <w:sz w:val="22"/>
    </w:rPr>
  </w:style>
  <w:style w:type="character" w:styleId="Hyperlink">
    <w:name w:val="Hyperlink"/>
    <w:rsid w:val="005970BD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5970BD"/>
    <w:pPr>
      <w:framePr w:w="4820" w:h="2173" w:hSpace="181" w:wrap="around" w:vAnchor="page" w:hAnchor="page" w:x="1419" w:y="2836" w:anchorLock="1"/>
      <w:suppressOverlap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semiHidden/>
    <w:rsid w:val="005970B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B2939"/>
    <w:pPr>
      <w:jc w:val="center"/>
    </w:pPr>
    <w:rPr>
      <w:rFonts w:ascii="Arial" w:hAnsi="Arial" w:cs="Arial"/>
      <w:noProof/>
      <w:sz w:val="22"/>
    </w:rPr>
  </w:style>
  <w:style w:type="character" w:customStyle="1" w:styleId="EndNoteBibliographyTitleZchn">
    <w:name w:val="EndNote Bibliography Title Zchn"/>
    <w:link w:val="EndNoteBibliographyTitle"/>
    <w:rsid w:val="006B2939"/>
    <w:rPr>
      <w:rFonts w:ascii="Arial" w:hAnsi="Arial" w:cs="Arial"/>
      <w:noProof/>
      <w:sz w:val="22"/>
      <w:szCs w:val="24"/>
    </w:rPr>
  </w:style>
  <w:style w:type="paragraph" w:customStyle="1" w:styleId="EndNoteBibliography">
    <w:name w:val="EndNote Bibliography"/>
    <w:basedOn w:val="Standard"/>
    <w:link w:val="EndNoteBibliographyZchn"/>
    <w:rsid w:val="006B2939"/>
    <w:rPr>
      <w:rFonts w:ascii="Arial" w:hAnsi="Arial" w:cs="Arial"/>
      <w:noProof/>
      <w:sz w:val="22"/>
    </w:rPr>
  </w:style>
  <w:style w:type="character" w:customStyle="1" w:styleId="EndNoteBibliographyZchn">
    <w:name w:val="EndNote Bibliography Zchn"/>
    <w:link w:val="EndNoteBibliography"/>
    <w:rsid w:val="006B2939"/>
    <w:rPr>
      <w:rFonts w:ascii="Arial" w:hAnsi="Arial" w:cs="Arial"/>
      <w:noProof/>
      <w:sz w:val="22"/>
      <w:szCs w:val="24"/>
    </w:rPr>
  </w:style>
  <w:style w:type="character" w:styleId="BesuchterLink">
    <w:name w:val="FollowedHyperlink"/>
    <w:basedOn w:val="Absatz-Standardschriftart"/>
    <w:semiHidden/>
    <w:unhideWhenUsed/>
    <w:rsid w:val="00FE6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mailto:teresa.katthagen@charite.de" TargetMode="External"/><Relationship Id="rId4" Type="http://schemas.openxmlformats.org/officeDocument/2006/relationships/hyperlink" Target="mailto:teresa.katthagen@charite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niedling\Anwendungsdaten\Microsoft\Vorlagen\B_Bauer_0905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Einstellungen\niedling\Anwendungsdaten\Microsoft\Vorlagen\B_Bauer_090506.dot</Template>
  <TotalTime>0</TotalTime>
  <Pages>2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Familie</Company>
  <LinksUpToDate>false</LinksUpToDate>
  <CharactersWithSpaces>2125</CharactersWithSpaces>
  <SharedDoc>false</SharedDoc>
  <HLinks>
    <vt:vector size="6" baseType="variant">
      <vt:variant>
        <vt:i4>5046335</vt:i4>
      </vt:variant>
      <vt:variant>
        <vt:i4>0</vt:i4>
      </vt:variant>
      <vt:variant>
        <vt:i4>0</vt:i4>
      </vt:variant>
      <vt:variant>
        <vt:i4>5</vt:i4>
      </vt:variant>
      <vt:variant>
        <vt:lpwstr>mailto:teresa.katthagen@charite.de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niedling</dc:creator>
  <cp:keywords/>
  <cp:lastModifiedBy>Lara Wieland</cp:lastModifiedBy>
  <cp:revision>3</cp:revision>
  <cp:lastPrinted>2019-12-20T12:50:00Z</cp:lastPrinted>
  <dcterms:created xsi:type="dcterms:W3CDTF">2021-11-30T12:47:00Z</dcterms:created>
  <dcterms:modified xsi:type="dcterms:W3CDTF">2021-11-30T12:51:00Z</dcterms:modified>
</cp:coreProperties>
</file>